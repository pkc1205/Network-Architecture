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263AD" w:rsidRPr="001A1A46" w:rsidRDefault="00F741ED" w:rsidP="001A1A46">
      <w:pPr>
        <w:rPr>
          <w:rFonts w:cs="Times New Roman PSMT"/>
          <w:b/>
          <w:i/>
          <w:u w:val="single"/>
        </w:rPr>
      </w:pPr>
      <w:r w:rsidRPr="00F741ED">
        <w:rPr>
          <w:rFonts w:cs="Times New Roman PSMT"/>
          <w:b/>
          <w:i/>
          <w:u w:val="single"/>
        </w:rPr>
        <w:t xml:space="preserve">A)  </w:t>
      </w:r>
      <w:r w:rsidR="00F76015" w:rsidRPr="00F741ED">
        <w:rPr>
          <w:rFonts w:cs="Times New Roman PSMT"/>
          <w:b/>
          <w:i/>
          <w:u w:val="single"/>
        </w:rPr>
        <w:t>The Basic HTTP GET/Response Interaction</w:t>
      </w:r>
    </w:p>
    <w:p w:rsidR="00760D9C" w:rsidRPr="00F741ED" w:rsidRDefault="00760D9C" w:rsidP="001A1A46">
      <w:pPr>
        <w:pStyle w:val="Default"/>
        <w:numPr>
          <w:ilvl w:val="0"/>
          <w:numId w:val="1"/>
        </w:numPr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>Is your browser running HTTP version 1.0 or 1.1?  What version of HTTP is the server running?</w:t>
      </w:r>
    </w:p>
    <w:p w:rsidR="00760D9C" w:rsidRPr="00F741ED" w:rsidRDefault="00760D9C" w:rsidP="001A1A46">
      <w:pPr>
        <w:pStyle w:val="Default"/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>A.</w:t>
      </w:r>
      <w:r w:rsidR="00F76015" w:rsidRPr="00F741ED">
        <w:rPr>
          <w:rFonts w:asciiTheme="minorHAnsi" w:hAnsiTheme="minorHAnsi" w:cs="Times New Roman PSMT"/>
          <w:sz w:val="22"/>
          <w:szCs w:val="22"/>
        </w:rPr>
        <w:t xml:space="preserve">   </w:t>
      </w:r>
      <w:r w:rsidRPr="00F741ED">
        <w:rPr>
          <w:rFonts w:asciiTheme="minorHAnsi" w:hAnsiTheme="minorHAnsi" w:cs="Times New Roman PSMT"/>
          <w:sz w:val="22"/>
          <w:szCs w:val="22"/>
        </w:rPr>
        <w:t>Browser and Server are running HTTP version 1.1</w:t>
      </w:r>
    </w:p>
    <w:p w:rsidR="00760D9C" w:rsidRPr="00F741ED" w:rsidRDefault="00760D9C" w:rsidP="001A1A46">
      <w:pPr>
        <w:pStyle w:val="Default"/>
        <w:numPr>
          <w:ilvl w:val="0"/>
          <w:numId w:val="1"/>
        </w:numPr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>What languages (if any) does your browser indicate that it can accept to the server?</w:t>
      </w:r>
    </w:p>
    <w:p w:rsidR="00760D9C" w:rsidRPr="00F741ED" w:rsidRDefault="00760D9C" w:rsidP="001A1A46">
      <w:pPr>
        <w:pStyle w:val="Default"/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 xml:space="preserve">A.   </w:t>
      </w:r>
      <w:proofErr w:type="spellStart"/>
      <w:r w:rsidRPr="00F741ED">
        <w:rPr>
          <w:rFonts w:asciiTheme="minorHAnsi" w:hAnsiTheme="minorHAnsi" w:cs="Times New Roman PSMT"/>
          <w:sz w:val="22"/>
          <w:szCs w:val="22"/>
        </w:rPr>
        <w:t>en</w:t>
      </w:r>
      <w:proofErr w:type="spellEnd"/>
      <w:r w:rsidRPr="00F741ED">
        <w:rPr>
          <w:rFonts w:asciiTheme="minorHAnsi" w:hAnsiTheme="minorHAnsi" w:cs="Times New Roman PSMT"/>
          <w:sz w:val="22"/>
          <w:szCs w:val="22"/>
        </w:rPr>
        <w:t xml:space="preserve">-US, </w:t>
      </w:r>
      <w:proofErr w:type="spellStart"/>
      <w:r w:rsidRPr="00F741ED">
        <w:rPr>
          <w:rFonts w:asciiTheme="minorHAnsi" w:hAnsiTheme="minorHAnsi" w:cs="Times New Roman PSMT"/>
          <w:sz w:val="22"/>
          <w:szCs w:val="22"/>
        </w:rPr>
        <w:t>en</w:t>
      </w:r>
      <w:proofErr w:type="spellEnd"/>
    </w:p>
    <w:p w:rsidR="00760D9C" w:rsidRPr="00F741ED" w:rsidRDefault="00760D9C" w:rsidP="001A1A46">
      <w:pPr>
        <w:pStyle w:val="Default"/>
        <w:numPr>
          <w:ilvl w:val="0"/>
          <w:numId w:val="1"/>
        </w:numPr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>What is the IP address of your computer?  Of the gaia.cs.umass.edu server?</w:t>
      </w:r>
    </w:p>
    <w:p w:rsidR="00760D9C" w:rsidRPr="00F741ED" w:rsidRDefault="00760D9C" w:rsidP="001A1A46">
      <w:pPr>
        <w:pStyle w:val="Default"/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>A.   IP address of the computer is 192.168.1.106 and the IP address of the gaia.cs.umass.edu server is</w:t>
      </w:r>
    </w:p>
    <w:p w:rsidR="00F76015" w:rsidRDefault="00760D9C" w:rsidP="001A1A46">
      <w:pPr>
        <w:pStyle w:val="Default"/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>128.119.245.12</w:t>
      </w:r>
    </w:p>
    <w:p w:rsidR="00F741ED" w:rsidRDefault="00F741ED" w:rsidP="001A1A46">
      <w:pPr>
        <w:pStyle w:val="Default"/>
        <w:rPr>
          <w:rFonts w:asciiTheme="minorHAnsi" w:hAnsiTheme="minorHAnsi" w:cs="Times New Roman PSMT"/>
          <w:sz w:val="22"/>
          <w:szCs w:val="22"/>
        </w:rPr>
      </w:pPr>
    </w:p>
    <w:p w:rsidR="001A1A46" w:rsidRPr="00F741ED" w:rsidRDefault="001A1A46" w:rsidP="001A1A46">
      <w:pPr>
        <w:pStyle w:val="Default"/>
        <w:rPr>
          <w:rFonts w:asciiTheme="minorHAnsi" w:hAnsiTheme="minorHAnsi" w:cs="Times New Roman PSMT"/>
          <w:sz w:val="22"/>
          <w:szCs w:val="22"/>
        </w:rPr>
      </w:pPr>
      <w:r>
        <w:rPr>
          <w:noProof/>
          <w:lang w:val="en-IN" w:eastAsia="en-IN"/>
        </w:rPr>
        <w:drawing>
          <wp:inline distT="0" distB="0" distL="0" distR="0" wp14:anchorId="24FE73D2" wp14:editId="50ADFD2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D9C" w:rsidRPr="00F741ED" w:rsidRDefault="00F76015" w:rsidP="001A1A46">
      <w:pPr>
        <w:pStyle w:val="Default"/>
        <w:rPr>
          <w:rFonts w:asciiTheme="minorHAnsi" w:hAnsiTheme="minorHAnsi" w:cs="Times New Roman PSMT"/>
          <w:sz w:val="22"/>
          <w:szCs w:val="22"/>
          <w:u w:val="single"/>
        </w:rPr>
      </w:pPr>
      <w:r w:rsidRPr="00F741ED">
        <w:rPr>
          <w:rFonts w:asciiTheme="minorHAnsi" w:hAnsiTheme="minorHAnsi" w:cs="Times New Roman PSMT"/>
          <w:sz w:val="22"/>
          <w:szCs w:val="22"/>
          <w:u w:val="single"/>
        </w:rPr>
        <w:t>HTTP GET Message</w:t>
      </w:r>
    </w:p>
    <w:p w:rsidR="00760D9C" w:rsidRPr="00F741ED" w:rsidRDefault="00760D9C" w:rsidP="001A1A46">
      <w:pPr>
        <w:pStyle w:val="Default"/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/>
          <w:noProof/>
          <w:sz w:val="22"/>
          <w:szCs w:val="22"/>
          <w:lang w:val="en-IN" w:eastAsia="en-IN"/>
        </w:rPr>
        <w:lastRenderedPageBreak/>
        <w:drawing>
          <wp:inline distT="0" distB="0" distL="0" distR="0" wp14:anchorId="1D60C0FE" wp14:editId="5747EEC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D9C" w:rsidRPr="00F741ED" w:rsidRDefault="00760D9C" w:rsidP="001A1A46">
      <w:pPr>
        <w:pStyle w:val="Default"/>
        <w:rPr>
          <w:rFonts w:asciiTheme="minorHAnsi" w:hAnsiTheme="minorHAnsi" w:cs="Times New Roman PSMT"/>
          <w:sz w:val="22"/>
          <w:szCs w:val="22"/>
        </w:rPr>
      </w:pPr>
    </w:p>
    <w:p w:rsidR="00760D9C" w:rsidRPr="00F741ED" w:rsidRDefault="00760D9C" w:rsidP="001A1A46">
      <w:pPr>
        <w:pStyle w:val="Default"/>
        <w:numPr>
          <w:ilvl w:val="0"/>
          <w:numId w:val="1"/>
        </w:numPr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>What is the status code returned from the server to your browser?</w:t>
      </w:r>
    </w:p>
    <w:p w:rsidR="00760D9C" w:rsidRPr="00F741ED" w:rsidRDefault="00760D9C" w:rsidP="001A1A46">
      <w:pPr>
        <w:pStyle w:val="Default"/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>A.</w:t>
      </w:r>
      <w:r w:rsidR="00F76015" w:rsidRPr="00F741ED">
        <w:rPr>
          <w:rFonts w:asciiTheme="minorHAnsi" w:hAnsiTheme="minorHAnsi" w:cs="Times New Roman PSMT"/>
          <w:sz w:val="22"/>
          <w:szCs w:val="22"/>
        </w:rPr>
        <w:t xml:space="preserve">   200</w:t>
      </w:r>
    </w:p>
    <w:p w:rsidR="00760D9C" w:rsidRPr="00F741ED" w:rsidRDefault="00760D9C" w:rsidP="001A1A46">
      <w:pPr>
        <w:pStyle w:val="Default"/>
        <w:numPr>
          <w:ilvl w:val="0"/>
          <w:numId w:val="1"/>
        </w:numPr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>When was the HTML file that you are retrieving last modified at the server?</w:t>
      </w:r>
    </w:p>
    <w:p w:rsidR="00760D9C" w:rsidRPr="00F741ED" w:rsidRDefault="00760D9C" w:rsidP="001A1A46">
      <w:pPr>
        <w:pStyle w:val="Default"/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 xml:space="preserve">A. </w:t>
      </w:r>
      <w:r w:rsidR="00F76015" w:rsidRPr="00F741ED">
        <w:rPr>
          <w:rFonts w:asciiTheme="minorHAnsi" w:hAnsiTheme="minorHAnsi" w:cs="Times New Roman PSMT"/>
          <w:sz w:val="22"/>
          <w:szCs w:val="22"/>
        </w:rPr>
        <w:t xml:space="preserve">  Sun, 27 Sep 2015 05:59:01 GMT</w:t>
      </w:r>
    </w:p>
    <w:p w:rsidR="00760D9C" w:rsidRPr="00F741ED" w:rsidRDefault="00760D9C" w:rsidP="001A1A46">
      <w:pPr>
        <w:pStyle w:val="Default"/>
        <w:numPr>
          <w:ilvl w:val="0"/>
          <w:numId w:val="1"/>
        </w:numPr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>How many bytes of content are being returned to your browser?</w:t>
      </w:r>
    </w:p>
    <w:p w:rsidR="00760D9C" w:rsidRPr="00F741ED" w:rsidRDefault="00F76015" w:rsidP="001A1A46">
      <w:pPr>
        <w:pStyle w:val="Default"/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>A.  128</w:t>
      </w:r>
      <w:r w:rsidR="00F741ED">
        <w:rPr>
          <w:rFonts w:asciiTheme="minorHAnsi" w:hAnsiTheme="minorHAnsi" w:cs="Times New Roman PSMT"/>
          <w:sz w:val="22"/>
          <w:szCs w:val="22"/>
        </w:rPr>
        <w:t xml:space="preserve"> bytes</w:t>
      </w:r>
    </w:p>
    <w:p w:rsidR="00760D9C" w:rsidRPr="00F741ED" w:rsidRDefault="00760D9C" w:rsidP="001A1A46">
      <w:pPr>
        <w:pStyle w:val="Default"/>
        <w:numPr>
          <w:ilvl w:val="0"/>
          <w:numId w:val="1"/>
        </w:numPr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>By inspecting the raw data in the packet content window, do you see any headers within the data that are not displayed in the packet-listing window?  If so, name one.</w:t>
      </w:r>
    </w:p>
    <w:p w:rsidR="003E4EAC" w:rsidRPr="00F741ED" w:rsidRDefault="00760D9C" w:rsidP="006E746C">
      <w:pPr>
        <w:pStyle w:val="Default"/>
        <w:rPr>
          <w:lang w:val="en-IN"/>
        </w:rPr>
      </w:pPr>
      <w:r w:rsidRPr="00F741ED">
        <w:rPr>
          <w:rFonts w:asciiTheme="minorHAnsi" w:hAnsiTheme="minorHAnsi" w:cs="Times New Roman PSMT"/>
          <w:sz w:val="22"/>
          <w:szCs w:val="22"/>
        </w:rPr>
        <w:t>A.</w:t>
      </w:r>
      <w:r w:rsidR="00F76015" w:rsidRPr="00F741ED">
        <w:rPr>
          <w:rFonts w:asciiTheme="minorHAnsi" w:hAnsiTheme="minorHAnsi" w:cs="Times New Roman PSMT"/>
          <w:sz w:val="22"/>
          <w:szCs w:val="22"/>
        </w:rPr>
        <w:t xml:space="preserve">  </w:t>
      </w:r>
      <w:r w:rsidR="006E746C">
        <w:rPr>
          <w:rFonts w:asciiTheme="minorHAnsi" w:hAnsiTheme="minorHAnsi" w:cs="Times New Roman PSMT"/>
          <w:sz w:val="22"/>
          <w:szCs w:val="22"/>
        </w:rPr>
        <w:t>No there is no header like that and a</w:t>
      </w:r>
      <w:r w:rsidR="00F76015" w:rsidRPr="00F741ED">
        <w:rPr>
          <w:rFonts w:asciiTheme="minorHAnsi" w:hAnsiTheme="minorHAnsi" w:cs="Times New Roman PSMT"/>
          <w:sz w:val="22"/>
          <w:szCs w:val="22"/>
        </w:rPr>
        <w:t xml:space="preserve">ll the </w:t>
      </w:r>
      <w:r w:rsidR="006E746C">
        <w:rPr>
          <w:rFonts w:asciiTheme="minorHAnsi" w:hAnsiTheme="minorHAnsi" w:cs="Times New Roman PSMT"/>
          <w:sz w:val="22"/>
          <w:szCs w:val="22"/>
        </w:rPr>
        <w:t>headers are displayed in the packet-listing window.</w:t>
      </w:r>
    </w:p>
    <w:p w:rsidR="00F741ED" w:rsidRPr="00F741ED" w:rsidRDefault="00BC3076" w:rsidP="001A1A46">
      <w:pPr>
        <w:pStyle w:val="NoSpacing"/>
        <w:rPr>
          <w:lang w:val="en-IN"/>
        </w:rPr>
      </w:pPr>
      <w:r w:rsidRPr="00F741ED">
        <w:rPr>
          <w:lang w:val="en-IN"/>
        </w:rPr>
        <w:t>HTTP Response</w:t>
      </w:r>
      <w:r w:rsidR="00F76015" w:rsidRPr="00F741ED">
        <w:rPr>
          <w:lang w:val="en-IN"/>
        </w:rPr>
        <w:t xml:space="preserve"> Message</w:t>
      </w:r>
    </w:p>
    <w:p w:rsidR="00F76015" w:rsidRPr="00F741ED" w:rsidRDefault="00F76015" w:rsidP="001A1A46">
      <w:pPr>
        <w:rPr>
          <w:lang w:val="en-IN"/>
        </w:rPr>
      </w:pPr>
      <w:r w:rsidRPr="00F741ED">
        <w:rPr>
          <w:noProof/>
          <w:lang w:val="en-IN" w:eastAsia="en-IN"/>
        </w:rPr>
        <w:lastRenderedPageBreak/>
        <w:drawing>
          <wp:inline distT="0" distB="0" distL="0" distR="0" wp14:anchorId="5253FFD5" wp14:editId="7B8A682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ED" w:rsidRDefault="00F741ED" w:rsidP="001A1A46">
      <w:pPr>
        <w:rPr>
          <w:b/>
          <w:i/>
          <w:u w:val="single"/>
        </w:rPr>
      </w:pPr>
    </w:p>
    <w:p w:rsidR="00F76015" w:rsidRDefault="00F741ED" w:rsidP="001A1A46">
      <w:pPr>
        <w:rPr>
          <w:b/>
          <w:i/>
          <w:u w:val="single"/>
        </w:rPr>
      </w:pPr>
      <w:r w:rsidRPr="00F741ED">
        <w:rPr>
          <w:b/>
          <w:i/>
          <w:u w:val="single"/>
        </w:rPr>
        <w:t xml:space="preserve">B)  </w:t>
      </w:r>
      <w:r w:rsidR="004D4368">
        <w:rPr>
          <w:b/>
          <w:i/>
          <w:u w:val="single"/>
        </w:rPr>
        <w:t>The HTTP Conditional</w:t>
      </w:r>
      <w:r>
        <w:rPr>
          <w:b/>
          <w:i/>
          <w:u w:val="single"/>
        </w:rPr>
        <w:t xml:space="preserve"> GET/</w:t>
      </w:r>
      <w:r w:rsidR="004D4368">
        <w:rPr>
          <w:b/>
          <w:i/>
          <w:u w:val="single"/>
        </w:rPr>
        <w:t>Response I</w:t>
      </w:r>
      <w:r>
        <w:rPr>
          <w:b/>
          <w:i/>
          <w:u w:val="single"/>
        </w:rPr>
        <w:t>nteraction</w:t>
      </w:r>
    </w:p>
    <w:p w:rsidR="00E263AD" w:rsidRPr="00F741ED" w:rsidRDefault="001A1A46" w:rsidP="001A1A46">
      <w:pPr>
        <w:rPr>
          <w:b/>
          <w:i/>
          <w:u w:val="single"/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137A59C" wp14:editId="2ED94D1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015" w:rsidRPr="00F741ED" w:rsidRDefault="00F76015" w:rsidP="001A1A46">
      <w:pPr>
        <w:pStyle w:val="Default"/>
        <w:numPr>
          <w:ilvl w:val="0"/>
          <w:numId w:val="1"/>
        </w:numPr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>Inspect the contents of the first HTTP GET request from your browser to the server.  Do you see an “IF-MODIFIED-SINCE” line in the HTTP GET?</w:t>
      </w:r>
    </w:p>
    <w:p w:rsidR="00F741ED" w:rsidRPr="00F741ED" w:rsidRDefault="00F76015" w:rsidP="001A1A46">
      <w:pPr>
        <w:pStyle w:val="Default"/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>A.   NO</w:t>
      </w:r>
    </w:p>
    <w:p w:rsidR="00BC3076" w:rsidRPr="00F741ED" w:rsidRDefault="00BC3076" w:rsidP="001A1A46">
      <w:pPr>
        <w:pStyle w:val="Default"/>
        <w:rPr>
          <w:rFonts w:asciiTheme="minorHAnsi" w:hAnsiTheme="minorHAnsi" w:cs="Times New Roman PSMT"/>
          <w:sz w:val="22"/>
          <w:szCs w:val="22"/>
          <w:u w:val="single"/>
        </w:rPr>
      </w:pPr>
      <w:r w:rsidRPr="00F741ED">
        <w:rPr>
          <w:rFonts w:asciiTheme="minorHAnsi" w:hAnsiTheme="minorHAnsi" w:cs="Times New Roman PSMT"/>
          <w:sz w:val="22"/>
          <w:szCs w:val="22"/>
          <w:u w:val="single"/>
        </w:rPr>
        <w:t>First GET Message</w:t>
      </w:r>
    </w:p>
    <w:p w:rsidR="00BC3076" w:rsidRPr="00F741ED" w:rsidRDefault="00BC3076" w:rsidP="001A1A46">
      <w:pPr>
        <w:pStyle w:val="Default"/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/>
          <w:noProof/>
          <w:sz w:val="22"/>
          <w:szCs w:val="22"/>
          <w:lang w:val="en-IN" w:eastAsia="en-IN"/>
        </w:rPr>
        <w:lastRenderedPageBreak/>
        <w:drawing>
          <wp:inline distT="0" distB="0" distL="0" distR="0" wp14:anchorId="0275E3C7" wp14:editId="7270942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076" w:rsidRPr="00F741ED" w:rsidRDefault="00BC3076" w:rsidP="001A1A46">
      <w:pPr>
        <w:pStyle w:val="Default"/>
        <w:rPr>
          <w:rFonts w:asciiTheme="minorHAnsi" w:hAnsiTheme="minorHAnsi" w:cs="Times New Roman PSMT"/>
          <w:sz w:val="22"/>
          <w:szCs w:val="22"/>
        </w:rPr>
      </w:pPr>
    </w:p>
    <w:p w:rsidR="00F76015" w:rsidRPr="00F741ED" w:rsidRDefault="00F76015" w:rsidP="001A1A46">
      <w:pPr>
        <w:pStyle w:val="Default"/>
        <w:numPr>
          <w:ilvl w:val="0"/>
          <w:numId w:val="1"/>
        </w:numPr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>Inspect the contents of the server response. Did the server explicitly return the contents of the file?   How can you tell?</w:t>
      </w:r>
    </w:p>
    <w:p w:rsidR="00F741ED" w:rsidRPr="00E263AD" w:rsidRDefault="00F76015" w:rsidP="001A1A46">
      <w:pPr>
        <w:pStyle w:val="Default"/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>A.   Yes</w:t>
      </w:r>
      <w:r w:rsidR="00BC3076" w:rsidRPr="00F741ED">
        <w:rPr>
          <w:rFonts w:asciiTheme="minorHAnsi" w:hAnsiTheme="minorHAnsi" w:cs="Times New Roman PSMT"/>
          <w:sz w:val="22"/>
          <w:szCs w:val="22"/>
        </w:rPr>
        <w:t xml:space="preserve"> the server explicitly return the contents of the file and</w:t>
      </w:r>
      <w:r w:rsidRPr="00F741ED">
        <w:rPr>
          <w:rFonts w:asciiTheme="minorHAnsi" w:hAnsiTheme="minorHAnsi" w:cs="Times New Roman PSMT"/>
          <w:sz w:val="22"/>
          <w:szCs w:val="22"/>
        </w:rPr>
        <w:t xml:space="preserve"> we are able to see the contents in the Line-based text data</w:t>
      </w:r>
      <w:r w:rsidR="00BC3076" w:rsidRPr="00F741ED">
        <w:rPr>
          <w:rFonts w:asciiTheme="minorHAnsi" w:hAnsiTheme="minorHAnsi" w:cs="Times New Roman PSMT"/>
          <w:sz w:val="22"/>
          <w:szCs w:val="22"/>
        </w:rPr>
        <w:t>: text/html</w:t>
      </w:r>
      <w:r w:rsidRPr="00F741ED">
        <w:rPr>
          <w:rFonts w:asciiTheme="minorHAnsi" w:hAnsiTheme="minorHAnsi" w:cs="Times New Roman PSMT"/>
          <w:sz w:val="22"/>
          <w:szCs w:val="22"/>
        </w:rPr>
        <w:t xml:space="preserve"> field.</w:t>
      </w:r>
    </w:p>
    <w:p w:rsidR="00F741ED" w:rsidRPr="00F741ED" w:rsidRDefault="00BC3076" w:rsidP="001A1A46">
      <w:pPr>
        <w:pStyle w:val="Default"/>
        <w:rPr>
          <w:rFonts w:asciiTheme="minorHAnsi" w:hAnsiTheme="minorHAnsi" w:cs="Times New Roman PSMT"/>
          <w:sz w:val="22"/>
          <w:szCs w:val="22"/>
          <w:u w:val="single"/>
        </w:rPr>
      </w:pPr>
      <w:r w:rsidRPr="00F741ED">
        <w:rPr>
          <w:rFonts w:asciiTheme="minorHAnsi" w:hAnsiTheme="minorHAnsi" w:cs="Times New Roman PSMT"/>
          <w:sz w:val="22"/>
          <w:szCs w:val="22"/>
          <w:u w:val="single"/>
        </w:rPr>
        <w:t>First Response Message</w:t>
      </w:r>
    </w:p>
    <w:p w:rsidR="00F76015" w:rsidRPr="00F741ED" w:rsidRDefault="00BC3076" w:rsidP="001A1A46">
      <w:pPr>
        <w:pStyle w:val="Default"/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/>
          <w:noProof/>
          <w:sz w:val="22"/>
          <w:szCs w:val="22"/>
          <w:lang w:val="en-IN" w:eastAsia="en-IN"/>
        </w:rPr>
        <w:drawing>
          <wp:inline distT="0" distB="0" distL="0" distR="0" wp14:anchorId="40F1E49F" wp14:editId="3EFEF59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015" w:rsidRPr="00F741ED" w:rsidRDefault="00F76015" w:rsidP="001A1A46">
      <w:pPr>
        <w:pStyle w:val="Default"/>
        <w:numPr>
          <w:ilvl w:val="0"/>
          <w:numId w:val="1"/>
        </w:numPr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 xml:space="preserve">Now inspect the contents of the second HTTP GET request from your browser to the server.  Do you see an “IF-MODIFIED-SINCE:” line in the HTTP GET? If so, what information follows the “IF-MODIFIED-SINCE:” </w:t>
      </w:r>
      <w:r w:rsidRPr="00F741ED">
        <w:rPr>
          <w:rFonts w:asciiTheme="minorHAnsi" w:hAnsiTheme="minorHAnsi" w:cs="Times New Roman PSMT"/>
          <w:sz w:val="22"/>
          <w:szCs w:val="22"/>
        </w:rPr>
        <w:lastRenderedPageBreak/>
        <w:t>header?</w:t>
      </w:r>
    </w:p>
    <w:p w:rsidR="00F76015" w:rsidRPr="00F741ED" w:rsidRDefault="00F76015" w:rsidP="001A1A46">
      <w:pPr>
        <w:pStyle w:val="Default"/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>A.</w:t>
      </w:r>
      <w:r w:rsidR="00BC3076" w:rsidRPr="00F741ED">
        <w:rPr>
          <w:rFonts w:asciiTheme="minorHAnsi" w:hAnsiTheme="minorHAnsi" w:cs="Times New Roman PSMT"/>
          <w:sz w:val="22"/>
          <w:szCs w:val="22"/>
        </w:rPr>
        <w:t xml:space="preserve">   Yes. The information follows the “If-Modified-Since:” header is Sun, 27 Sep 2015 05:59:01 GMT,</w:t>
      </w:r>
    </w:p>
    <w:p w:rsidR="00F741ED" w:rsidRPr="00E263AD" w:rsidRDefault="00BC3076" w:rsidP="001A1A46">
      <w:pPr>
        <w:pStyle w:val="Default"/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>The last modified date of the file</w:t>
      </w:r>
      <w:r w:rsidR="00E263AD">
        <w:rPr>
          <w:rFonts w:asciiTheme="minorHAnsi" w:hAnsiTheme="minorHAnsi" w:cs="Times New Roman PSMT"/>
          <w:sz w:val="22"/>
          <w:szCs w:val="22"/>
        </w:rPr>
        <w:t xml:space="preserve"> from the previous GET request.</w:t>
      </w:r>
    </w:p>
    <w:p w:rsidR="00BC3076" w:rsidRDefault="00BC3076" w:rsidP="001A1A46">
      <w:pPr>
        <w:pStyle w:val="Default"/>
        <w:rPr>
          <w:rFonts w:asciiTheme="minorHAnsi" w:hAnsiTheme="minorHAnsi" w:cs="Times New Roman PSMT"/>
          <w:sz w:val="22"/>
          <w:szCs w:val="22"/>
          <w:u w:val="single"/>
        </w:rPr>
      </w:pPr>
      <w:r w:rsidRPr="00F741ED">
        <w:rPr>
          <w:rFonts w:asciiTheme="minorHAnsi" w:hAnsiTheme="minorHAnsi" w:cs="Times New Roman PSMT"/>
          <w:sz w:val="22"/>
          <w:szCs w:val="22"/>
          <w:u w:val="single"/>
        </w:rPr>
        <w:t>Second HTTP GET Message</w:t>
      </w:r>
    </w:p>
    <w:p w:rsidR="00F741ED" w:rsidRPr="00F741ED" w:rsidRDefault="00F741ED" w:rsidP="001A1A46">
      <w:pPr>
        <w:pStyle w:val="Default"/>
        <w:rPr>
          <w:rFonts w:asciiTheme="minorHAnsi" w:hAnsiTheme="minorHAnsi" w:cs="Times New Roman PSMT"/>
          <w:sz w:val="22"/>
          <w:szCs w:val="22"/>
          <w:u w:val="single"/>
        </w:rPr>
      </w:pPr>
    </w:p>
    <w:p w:rsidR="00F741ED" w:rsidRPr="00F741ED" w:rsidRDefault="00BC3076" w:rsidP="001A1A46">
      <w:pPr>
        <w:pStyle w:val="Default"/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/>
          <w:noProof/>
          <w:sz w:val="22"/>
          <w:szCs w:val="22"/>
          <w:lang w:val="en-IN" w:eastAsia="en-IN"/>
        </w:rPr>
        <w:drawing>
          <wp:inline distT="0" distB="0" distL="0" distR="0" wp14:anchorId="53F53A6F" wp14:editId="01CF92F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015" w:rsidRPr="00F741ED" w:rsidRDefault="00F76015" w:rsidP="001A1A46">
      <w:pPr>
        <w:pStyle w:val="Default"/>
        <w:numPr>
          <w:ilvl w:val="0"/>
          <w:numId w:val="1"/>
        </w:numPr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>What is the HTTP status code and phrase returned from the server in response to this second HTTP GET?  Did the server explicitly return the contents of the file? Explain.</w:t>
      </w:r>
    </w:p>
    <w:p w:rsidR="00F741ED" w:rsidRPr="00E263AD" w:rsidRDefault="00F76015" w:rsidP="001A1A46">
      <w:pPr>
        <w:pStyle w:val="Default"/>
        <w:rPr>
          <w:rFonts w:asciiTheme="minorHAnsi" w:hAnsiTheme="minorHAnsi" w:cs="Times New Roman PSMT"/>
          <w:sz w:val="22"/>
          <w:szCs w:val="22"/>
        </w:rPr>
      </w:pPr>
      <w:r w:rsidRPr="00F741ED">
        <w:rPr>
          <w:rFonts w:asciiTheme="minorHAnsi" w:hAnsiTheme="minorHAnsi" w:cs="Times New Roman PSMT"/>
          <w:sz w:val="22"/>
          <w:szCs w:val="22"/>
        </w:rPr>
        <w:t>A.</w:t>
      </w:r>
      <w:r w:rsidR="00BC3076" w:rsidRPr="00F741ED">
        <w:rPr>
          <w:rFonts w:asciiTheme="minorHAnsi" w:hAnsiTheme="minorHAnsi" w:cs="Times New Roman PSMT"/>
          <w:sz w:val="22"/>
          <w:szCs w:val="22"/>
        </w:rPr>
        <w:t xml:space="preserve">   Status code is “304” and the response phrase is “Not Modified”. No the server did not return the </w:t>
      </w:r>
      <w:r w:rsidR="00F741ED" w:rsidRPr="00F741ED">
        <w:rPr>
          <w:rFonts w:asciiTheme="minorHAnsi" w:hAnsiTheme="minorHAnsi" w:cs="Times New Roman PSMT"/>
          <w:sz w:val="22"/>
          <w:szCs w:val="22"/>
        </w:rPr>
        <w:t xml:space="preserve">contents </w:t>
      </w:r>
      <w:r w:rsidR="00F741ED">
        <w:rPr>
          <w:rFonts w:asciiTheme="minorHAnsi" w:hAnsiTheme="minorHAnsi" w:cs="Times New Roman PSMT"/>
          <w:sz w:val="22"/>
          <w:szCs w:val="22"/>
        </w:rPr>
        <w:t>of</w:t>
      </w:r>
      <w:r w:rsidR="00BC3076" w:rsidRPr="00F741ED">
        <w:rPr>
          <w:rFonts w:asciiTheme="minorHAnsi" w:hAnsiTheme="minorHAnsi" w:cs="Times New Roman PSMT"/>
          <w:sz w:val="22"/>
          <w:szCs w:val="22"/>
        </w:rPr>
        <w:t xml:space="preserve"> the file as they are loaded from the cache.</w:t>
      </w:r>
    </w:p>
    <w:p w:rsidR="00F741ED" w:rsidRPr="00F741ED" w:rsidRDefault="00BC3076" w:rsidP="001A1A46">
      <w:pPr>
        <w:pStyle w:val="Default"/>
        <w:rPr>
          <w:rFonts w:asciiTheme="minorHAnsi" w:hAnsiTheme="minorHAnsi" w:cs="Times New Roman PSMT"/>
          <w:sz w:val="22"/>
          <w:szCs w:val="22"/>
          <w:u w:val="single"/>
        </w:rPr>
      </w:pPr>
      <w:r w:rsidRPr="00F741ED">
        <w:rPr>
          <w:rFonts w:asciiTheme="minorHAnsi" w:hAnsiTheme="minorHAnsi" w:cs="Times New Roman PSMT"/>
          <w:sz w:val="22"/>
          <w:szCs w:val="22"/>
          <w:u w:val="single"/>
        </w:rPr>
        <w:t>Second Response Message</w:t>
      </w:r>
    </w:p>
    <w:p w:rsidR="00BC3076" w:rsidRPr="00F741ED" w:rsidRDefault="00BC3076" w:rsidP="001A1A46">
      <w:pPr>
        <w:rPr>
          <w:lang w:val="en-IN"/>
        </w:rPr>
      </w:pPr>
      <w:r w:rsidRPr="00F741ED">
        <w:rPr>
          <w:noProof/>
          <w:lang w:val="en-IN" w:eastAsia="en-IN"/>
        </w:rPr>
        <w:lastRenderedPageBreak/>
        <w:drawing>
          <wp:inline distT="0" distB="0" distL="0" distR="0" wp14:anchorId="0766C34D" wp14:editId="2F0A5A4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ED" w:rsidRPr="00F741ED" w:rsidRDefault="00F741ED" w:rsidP="001A1A46">
      <w:pPr>
        <w:rPr>
          <w:lang w:val="en-IN"/>
        </w:rPr>
      </w:pPr>
    </w:p>
    <w:p w:rsidR="00E263AD" w:rsidRDefault="00BC3076" w:rsidP="001A1A46">
      <w:pPr>
        <w:pStyle w:val="NoSpacing"/>
        <w:rPr>
          <w:b/>
          <w:i/>
          <w:sz w:val="24"/>
          <w:szCs w:val="24"/>
          <w:u w:val="single"/>
        </w:rPr>
      </w:pPr>
      <w:r w:rsidRPr="00E263AD">
        <w:rPr>
          <w:b/>
          <w:i/>
          <w:sz w:val="24"/>
          <w:szCs w:val="24"/>
          <w:u w:val="single"/>
        </w:rPr>
        <w:t>C</w:t>
      </w:r>
      <w:r w:rsidR="00E263AD">
        <w:rPr>
          <w:b/>
          <w:i/>
          <w:sz w:val="24"/>
          <w:szCs w:val="24"/>
          <w:u w:val="single"/>
        </w:rPr>
        <w:t xml:space="preserve">) </w:t>
      </w:r>
      <w:r w:rsidR="00E263AD" w:rsidRPr="00E263AD">
        <w:rPr>
          <w:b/>
          <w:i/>
          <w:sz w:val="24"/>
          <w:szCs w:val="24"/>
          <w:u w:val="single"/>
        </w:rPr>
        <w:t xml:space="preserve"> Retrieving Long Documents</w:t>
      </w:r>
    </w:p>
    <w:p w:rsidR="00E263AD" w:rsidRDefault="00E263AD" w:rsidP="001A1A46">
      <w:pPr>
        <w:pStyle w:val="NoSpacing"/>
        <w:rPr>
          <w:b/>
          <w:i/>
          <w:sz w:val="24"/>
          <w:szCs w:val="24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75500663" wp14:editId="1A11FDB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AD" w:rsidRDefault="00E263AD" w:rsidP="001A1A46">
      <w:pPr>
        <w:pStyle w:val="NoSpacing"/>
        <w:rPr>
          <w:b/>
          <w:i/>
          <w:sz w:val="24"/>
          <w:szCs w:val="24"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1DD60E5" wp14:editId="14DAF94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AD" w:rsidRPr="00E263AD" w:rsidRDefault="00E263AD" w:rsidP="001A1A46">
      <w:pPr>
        <w:pStyle w:val="NoSpacing"/>
        <w:rPr>
          <w:b/>
          <w:i/>
          <w:sz w:val="24"/>
          <w:szCs w:val="24"/>
          <w:u w:val="single"/>
        </w:rPr>
      </w:pPr>
    </w:p>
    <w:p w:rsidR="00F741ED" w:rsidRPr="00E263AD" w:rsidRDefault="00F741ED" w:rsidP="001A1A46">
      <w:pPr>
        <w:pStyle w:val="NoSpacing"/>
      </w:pPr>
      <w:r w:rsidRPr="00F741ED">
        <w:t xml:space="preserve">12. </w:t>
      </w:r>
      <w:r w:rsidRPr="00F741ED">
        <w:rPr>
          <w:rFonts w:cs="Times New Roman PSMT"/>
        </w:rPr>
        <w:t>How many HTTP GET request messages did your browser send? Which packet number in the trace contains the GET message for the Bill or Rights</w:t>
      </w:r>
      <w:r w:rsidR="004165C0">
        <w:rPr>
          <w:rFonts w:cs="Times New Roman PSMT"/>
          <w:sz w:val="20"/>
          <w:szCs w:val="20"/>
        </w:rPr>
        <w:t>?</w:t>
      </w:r>
    </w:p>
    <w:p w:rsidR="00F741ED" w:rsidRDefault="00F741ED" w:rsidP="001A1A46">
      <w:pPr>
        <w:pStyle w:val="NoSpacing"/>
      </w:pPr>
      <w:r>
        <w:t>A.   Number of HTTP Get Request message sent by browser is 1.</w:t>
      </w:r>
      <w:r w:rsidR="004165C0">
        <w:t xml:space="preserve"> The packet number in the trace contains the GET message for the Bill or Rights is 19.</w:t>
      </w:r>
    </w:p>
    <w:p w:rsidR="004165C0" w:rsidRPr="004165C0" w:rsidRDefault="004165C0" w:rsidP="001A1A46">
      <w:pPr>
        <w:rPr>
          <w:u w:val="single"/>
        </w:rPr>
      </w:pPr>
      <w:r w:rsidRPr="004165C0">
        <w:rPr>
          <w:u w:val="single"/>
        </w:rPr>
        <w:t>GET Request Message</w:t>
      </w:r>
    </w:p>
    <w:p w:rsidR="00F741ED" w:rsidRDefault="004165C0" w:rsidP="001A1A46">
      <w:r>
        <w:rPr>
          <w:noProof/>
          <w:lang w:val="en-IN" w:eastAsia="en-IN"/>
        </w:rPr>
        <w:drawing>
          <wp:inline distT="0" distB="0" distL="0" distR="0" wp14:anchorId="1710F273" wp14:editId="7099B0A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ED" w:rsidRPr="00F741ED" w:rsidRDefault="00F741ED" w:rsidP="001A1A46">
      <w:r w:rsidRPr="00F741ED">
        <w:t xml:space="preserve">13. </w:t>
      </w:r>
      <w:r w:rsidR="00C66438">
        <w:t>Which packet number in the trace contains the status code and phrase associated with the r</w:t>
      </w:r>
      <w:r w:rsidR="001A1A46">
        <w:t xml:space="preserve">esponse  </w:t>
      </w:r>
      <w:r w:rsidR="00C66438">
        <w:t>to the Http Get request?</w:t>
      </w:r>
    </w:p>
    <w:p w:rsidR="004165C0" w:rsidRDefault="00F741ED" w:rsidP="001A1A46">
      <w:r>
        <w:t xml:space="preserve">A.  </w:t>
      </w:r>
      <w:r w:rsidR="004165C0">
        <w:t xml:space="preserve"> 25.</w:t>
      </w:r>
    </w:p>
    <w:p w:rsidR="004165C0" w:rsidRPr="004165C0" w:rsidRDefault="004165C0" w:rsidP="001A1A46">
      <w:pPr>
        <w:tabs>
          <w:tab w:val="left" w:pos="1968"/>
        </w:tabs>
        <w:rPr>
          <w:u w:val="single"/>
        </w:rPr>
      </w:pPr>
      <w:r w:rsidRPr="004165C0">
        <w:rPr>
          <w:u w:val="single"/>
        </w:rPr>
        <w:lastRenderedPageBreak/>
        <w:t>Response</w:t>
      </w:r>
    </w:p>
    <w:p w:rsidR="00F741ED" w:rsidRDefault="00E263AD" w:rsidP="001A1A46">
      <w:r>
        <w:rPr>
          <w:noProof/>
          <w:lang w:val="en-IN" w:eastAsia="en-IN"/>
        </w:rPr>
        <w:drawing>
          <wp:inline distT="0" distB="0" distL="0" distR="0" wp14:anchorId="6C145DB5" wp14:editId="645BEA9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ED" w:rsidRDefault="00F741ED" w:rsidP="001A1A46">
      <w:r w:rsidRPr="00F741ED">
        <w:t xml:space="preserve">14. What is the status </w:t>
      </w:r>
      <w:r w:rsidR="00C66438">
        <w:t xml:space="preserve">code and phrase in </w:t>
      </w:r>
      <w:r w:rsidRPr="00F741ED">
        <w:t xml:space="preserve">the </w:t>
      </w:r>
      <w:r w:rsidR="00C66438">
        <w:t>response</w:t>
      </w:r>
      <w:r w:rsidRPr="00F741ED">
        <w:t>?</w:t>
      </w:r>
    </w:p>
    <w:p w:rsidR="00F741ED" w:rsidRDefault="00F741ED" w:rsidP="001A1A46">
      <w:r>
        <w:t xml:space="preserve">A.  </w:t>
      </w:r>
      <w:r w:rsidR="00C66438">
        <w:t>Status Code is 200 and Response</w:t>
      </w:r>
      <w:r w:rsidR="004165C0">
        <w:t xml:space="preserve"> Phrase</w:t>
      </w:r>
      <w:r w:rsidR="00C66438">
        <w:t xml:space="preserve"> is Ok.</w:t>
      </w:r>
    </w:p>
    <w:p w:rsidR="004165C0" w:rsidRDefault="00F741ED" w:rsidP="001A1A46">
      <w:r w:rsidRPr="00F741ED">
        <w:t>15</w:t>
      </w:r>
      <w:r w:rsidR="00E263AD">
        <w:t>.</w:t>
      </w:r>
      <w:r w:rsidR="00C66438" w:rsidRPr="00C66438">
        <w:t xml:space="preserve"> </w:t>
      </w:r>
      <w:r w:rsidR="00C66438" w:rsidRPr="00F741ED">
        <w:t xml:space="preserve">How many data-containing TCP segments were needed to carry the single HTTP </w:t>
      </w:r>
      <w:r w:rsidR="00E263AD">
        <w:t>and the text of the Bill of Rights</w:t>
      </w:r>
      <w:r w:rsidR="00C66438" w:rsidRPr="00F741ED">
        <w:t>?</w:t>
      </w:r>
    </w:p>
    <w:p w:rsidR="00BC3076" w:rsidRDefault="00E263AD" w:rsidP="001A1A46">
      <w:pPr>
        <w:pStyle w:val="ListParagraph"/>
        <w:numPr>
          <w:ilvl w:val="0"/>
          <w:numId w:val="14"/>
        </w:numPr>
      </w:pPr>
      <w:r>
        <w:t>5 data containing TCP segments are needed to carry the single HTTP and text of the Bill of Rights and then reassembled.</w:t>
      </w:r>
    </w:p>
    <w:p w:rsidR="00E263AD" w:rsidRDefault="00E263AD" w:rsidP="001A1A46">
      <w:pPr>
        <w:rPr>
          <w:u w:val="single"/>
        </w:rPr>
      </w:pPr>
    </w:p>
    <w:p w:rsidR="00E263AD" w:rsidRPr="00E263AD" w:rsidRDefault="00E263AD" w:rsidP="001A1A46">
      <w:pPr>
        <w:rPr>
          <w:u w:val="single"/>
        </w:rPr>
      </w:pPr>
      <w:r w:rsidRPr="00E263AD">
        <w:rPr>
          <w:u w:val="single"/>
        </w:rPr>
        <w:t>5 TCP Segments in between the GET Request and Response</w:t>
      </w:r>
    </w:p>
    <w:p w:rsidR="00E263AD" w:rsidRDefault="00E263AD" w:rsidP="001A1A46">
      <w:bookmarkStart w:id="0" w:name="_GoBack"/>
      <w:r>
        <w:rPr>
          <w:noProof/>
          <w:lang w:val="en-IN" w:eastAsia="en-IN"/>
        </w:rPr>
        <w:lastRenderedPageBreak/>
        <w:drawing>
          <wp:inline distT="0" distB="0" distL="0" distR="0" wp14:anchorId="3DB11CC0" wp14:editId="5C9A410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741ED" w:rsidRPr="00E263AD" w:rsidRDefault="00E263AD" w:rsidP="001A1A46">
      <w:r w:rsidRPr="00E263AD">
        <w:rPr>
          <w:b/>
          <w:i/>
          <w:u w:val="single"/>
        </w:rPr>
        <w:t xml:space="preserve">D) </w:t>
      </w:r>
      <w:r>
        <w:rPr>
          <w:b/>
          <w:i/>
          <w:u w:val="single"/>
        </w:rPr>
        <w:t xml:space="preserve"> </w:t>
      </w:r>
      <w:r w:rsidRPr="00E263AD">
        <w:rPr>
          <w:b/>
          <w:i/>
          <w:u w:val="single"/>
        </w:rPr>
        <w:t>HTML Documents with Embedded Objects</w:t>
      </w:r>
      <w:r w:rsidR="00AA17FF">
        <w:rPr>
          <w:b/>
          <w:i/>
          <w:u w:val="single"/>
        </w:rPr>
        <w:t>0</w:t>
      </w:r>
    </w:p>
    <w:p w:rsidR="00E263AD" w:rsidRDefault="00E263AD" w:rsidP="001A1A46">
      <w:pPr>
        <w:rPr>
          <w:b/>
          <w:i/>
          <w:u w:val="single"/>
        </w:rPr>
      </w:pPr>
    </w:p>
    <w:p w:rsidR="00E263AD" w:rsidRDefault="00E263AD" w:rsidP="001A1A46">
      <w:r>
        <w:rPr>
          <w:noProof/>
          <w:lang w:val="en-IN" w:eastAsia="en-IN"/>
        </w:rPr>
        <w:drawing>
          <wp:inline distT="0" distB="0" distL="0" distR="0" wp14:anchorId="07756F23" wp14:editId="3F35540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0B1" w:rsidRPr="00E263AD" w:rsidRDefault="00AE20B1" w:rsidP="001A1A46">
      <w:r>
        <w:rPr>
          <w:noProof/>
          <w:lang w:val="en-IN" w:eastAsia="en-IN"/>
        </w:rPr>
        <w:lastRenderedPageBreak/>
        <w:drawing>
          <wp:inline distT="0" distB="0" distL="0" distR="0" wp14:anchorId="068049DE" wp14:editId="45E6A99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3AD" w:rsidRDefault="00E263AD" w:rsidP="001A1A46">
      <w:pPr>
        <w:pStyle w:val="Default"/>
        <w:rPr>
          <w:rFonts w:ascii="Times New Roman PSMT" w:hAnsi="Times New Roman PSMT" w:cs="Times New Roman PSMT"/>
          <w:sz w:val="21"/>
          <w:szCs w:val="21"/>
        </w:rPr>
      </w:pPr>
      <w:r w:rsidRPr="00E263AD">
        <w:rPr>
          <w:rFonts w:asciiTheme="minorHAnsi" w:hAnsiTheme="minorHAnsi"/>
          <w:sz w:val="22"/>
          <w:szCs w:val="22"/>
        </w:rPr>
        <w:t>16</w:t>
      </w:r>
      <w:r>
        <w:t xml:space="preserve">. </w:t>
      </w:r>
      <w:r>
        <w:rPr>
          <w:rFonts w:ascii="Times New Roman PSMT" w:hAnsi="Times New Roman PSMT" w:cs="Times New Roman PSMT"/>
          <w:sz w:val="21"/>
          <w:szCs w:val="21"/>
        </w:rPr>
        <w:t>How many HTTP GET request messages did your browser send?  To which Internet addresses were these GET requests sent?</w:t>
      </w:r>
    </w:p>
    <w:p w:rsidR="00F741ED" w:rsidRDefault="00E263AD" w:rsidP="001A1A46">
      <w:r>
        <w:t xml:space="preserve">A. </w:t>
      </w:r>
      <w:r w:rsidR="00AE20B1">
        <w:t xml:space="preserve"> There are 4 HTTP GET request messages sent by the browser and the internet addresses are mentioned below.</w:t>
      </w:r>
    </w:p>
    <w:p w:rsidR="00AE20B1" w:rsidRDefault="00AE20B1" w:rsidP="001A1A46">
      <w:r>
        <w:t>128.119.245.12</w:t>
      </w:r>
    </w:p>
    <w:p w:rsidR="00AE20B1" w:rsidRDefault="00AE20B1" w:rsidP="001A1A46">
      <w:r>
        <w:t>128.119.240.90</w:t>
      </w:r>
    </w:p>
    <w:p w:rsidR="00AE20B1" w:rsidRDefault="00AE20B1" w:rsidP="001A1A46">
      <w:r>
        <w:t>165.193.140.14</w:t>
      </w:r>
    </w:p>
    <w:p w:rsidR="00AE20B1" w:rsidRDefault="00AE20B1" w:rsidP="001A1A46">
      <w:pPr>
        <w:pStyle w:val="Default"/>
        <w:rPr>
          <w:rFonts w:ascii="Times New Roman PSMT" w:hAnsi="Times New Roman PSMT" w:cs="Times New Roman PSMT"/>
          <w:sz w:val="21"/>
          <w:szCs w:val="21"/>
        </w:rPr>
      </w:pPr>
      <w:r w:rsidRPr="00AE20B1">
        <w:rPr>
          <w:rFonts w:asciiTheme="minorHAnsi" w:hAnsiTheme="minorHAnsi"/>
          <w:sz w:val="20"/>
          <w:szCs w:val="20"/>
        </w:rPr>
        <w:t>17</w:t>
      </w:r>
      <w:r>
        <w:t xml:space="preserve">. </w:t>
      </w:r>
      <w:r>
        <w:rPr>
          <w:rFonts w:ascii="Times New Roman PSMT" w:hAnsi="Times New Roman PSMT" w:cs="Times New Roman PSMT"/>
          <w:sz w:val="21"/>
          <w:szCs w:val="21"/>
        </w:rPr>
        <w:t>Can you tell whether your browser downloaded the two images serially, or whether they were downloaded from the two web sites in parallel?  Explain.</w:t>
      </w:r>
    </w:p>
    <w:p w:rsidR="00AE20B1" w:rsidRDefault="00AE20B1" w:rsidP="001A1A46">
      <w:pPr>
        <w:pStyle w:val="Default"/>
        <w:rPr>
          <w:rFonts w:ascii="Times New Roman PSMT" w:hAnsi="Times New Roman PSMT" w:cs="Times New Roman PSMT"/>
          <w:sz w:val="21"/>
          <w:szCs w:val="21"/>
        </w:rPr>
      </w:pPr>
      <w:r>
        <w:rPr>
          <w:rFonts w:ascii="Times New Roman PSMT" w:hAnsi="Times New Roman PSMT" w:cs="Times New Roman PSMT"/>
          <w:sz w:val="21"/>
          <w:szCs w:val="21"/>
        </w:rPr>
        <w:t xml:space="preserve">A. </w:t>
      </w:r>
      <w:r w:rsidRPr="00AE20B1">
        <w:rPr>
          <w:rFonts w:ascii="Times New Roman PSMT" w:hAnsi="Times New Roman PSMT" w:cs="Times New Roman PSMT"/>
          <w:sz w:val="21"/>
          <w:szCs w:val="21"/>
        </w:rPr>
        <w:t xml:space="preserve">By </w:t>
      </w:r>
      <w:r w:rsidR="006E746C">
        <w:rPr>
          <w:rFonts w:ascii="Times New Roman PSMT" w:hAnsi="Times New Roman PSMT" w:cs="Times New Roman PSMT"/>
          <w:sz w:val="21"/>
          <w:szCs w:val="21"/>
        </w:rPr>
        <w:t xml:space="preserve">verifying the TCP ports we can find out whether the </w:t>
      </w:r>
      <w:r w:rsidRPr="00AE20B1">
        <w:rPr>
          <w:rFonts w:ascii="Times New Roman PSMT" w:hAnsi="Times New Roman PSMT" w:cs="Times New Roman PSMT"/>
          <w:sz w:val="21"/>
          <w:szCs w:val="21"/>
        </w:rPr>
        <w:t>files were downloaded serially or in parallel. In this case the 2 images were transmitted over 2 TCP connections therefore they were downloaded serially</w:t>
      </w:r>
      <w:r>
        <w:rPr>
          <w:rFonts w:ascii="Times New Roman PSMT" w:hAnsi="Times New Roman PSMT" w:cs="Times New Roman PSMT"/>
          <w:sz w:val="21"/>
          <w:szCs w:val="21"/>
        </w:rPr>
        <w:t>.</w:t>
      </w:r>
    </w:p>
    <w:p w:rsidR="006E746C" w:rsidRPr="006E746C" w:rsidRDefault="006E746C" w:rsidP="001A1A46">
      <w:pPr>
        <w:pStyle w:val="Default"/>
        <w:rPr>
          <w:rFonts w:ascii="Times New Roman PSMT" w:hAnsi="Times New Roman PSMT" w:cs="Times New Roman PSMT"/>
          <w:sz w:val="21"/>
          <w:szCs w:val="21"/>
          <w:u w:val="single"/>
        </w:rPr>
      </w:pPr>
      <w:r w:rsidRPr="006E746C">
        <w:rPr>
          <w:rFonts w:ascii="Times New Roman PSMT" w:hAnsi="Times New Roman PSMT" w:cs="Times New Roman PSMT"/>
          <w:sz w:val="21"/>
          <w:szCs w:val="21"/>
          <w:u w:val="single"/>
        </w:rPr>
        <w:t>TCP port of First image</w:t>
      </w:r>
    </w:p>
    <w:p w:rsidR="00AE20B1" w:rsidRDefault="00AE20B1" w:rsidP="001A1A46">
      <w:pPr>
        <w:pStyle w:val="Default"/>
        <w:rPr>
          <w:rFonts w:ascii="Times New Roman PSMT" w:hAnsi="Times New Roman PSMT" w:cs="Times New Roman PSMT"/>
          <w:sz w:val="21"/>
          <w:szCs w:val="21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8A88C10" wp14:editId="72B67F8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0B1" w:rsidRPr="006E746C" w:rsidRDefault="006E746C" w:rsidP="001A1A46">
      <w:pPr>
        <w:pStyle w:val="Default"/>
        <w:rPr>
          <w:rFonts w:ascii="Times New Roman PSMT" w:hAnsi="Times New Roman PSMT" w:cs="Times New Roman PSMT"/>
          <w:sz w:val="21"/>
          <w:szCs w:val="21"/>
          <w:u w:val="single"/>
        </w:rPr>
      </w:pPr>
      <w:r>
        <w:rPr>
          <w:rFonts w:ascii="Times New Roman PSMT" w:hAnsi="Times New Roman PSMT" w:cs="Times New Roman PSMT"/>
          <w:sz w:val="21"/>
          <w:szCs w:val="21"/>
          <w:u w:val="single"/>
        </w:rPr>
        <w:t>TCP port of Second</w:t>
      </w:r>
      <w:r w:rsidRPr="006E746C">
        <w:rPr>
          <w:rFonts w:ascii="Times New Roman PSMT" w:hAnsi="Times New Roman PSMT" w:cs="Times New Roman PSMT"/>
          <w:sz w:val="21"/>
          <w:szCs w:val="21"/>
          <w:u w:val="single"/>
        </w:rPr>
        <w:t xml:space="preserve"> image</w:t>
      </w:r>
    </w:p>
    <w:p w:rsidR="00AE20B1" w:rsidRDefault="00AE20B1" w:rsidP="001A1A46">
      <w:pPr>
        <w:pStyle w:val="Default"/>
        <w:rPr>
          <w:rFonts w:ascii="Times New Roman PSMT" w:hAnsi="Times New Roman PSMT" w:cs="Times New Roman PSMT"/>
          <w:sz w:val="21"/>
          <w:szCs w:val="21"/>
        </w:rPr>
      </w:pPr>
      <w:r>
        <w:rPr>
          <w:noProof/>
          <w:lang w:val="en-IN" w:eastAsia="en-IN"/>
        </w:rPr>
        <w:drawing>
          <wp:inline distT="0" distB="0" distL="0" distR="0" wp14:anchorId="6C559332" wp14:editId="5AFFAA6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0B1" w:rsidRDefault="00AE20B1" w:rsidP="001A1A46"/>
    <w:p w:rsidR="00AE20B1" w:rsidRDefault="00AE20B1" w:rsidP="001A1A46">
      <w:pPr>
        <w:rPr>
          <w:rFonts w:ascii="Times New Roman PSMT" w:hAnsi="Times New Roman PSMT" w:cs="Times New Roman PSMT"/>
          <w:sz w:val="21"/>
          <w:szCs w:val="21"/>
        </w:rPr>
      </w:pPr>
      <w:r>
        <w:t xml:space="preserve">18. </w:t>
      </w:r>
      <w:r>
        <w:rPr>
          <w:rFonts w:ascii="Times New Roman PSMT" w:hAnsi="Times New Roman PSMT" w:cs="Times New Roman PSMT"/>
          <w:sz w:val="21"/>
          <w:szCs w:val="21"/>
        </w:rPr>
        <w:t>What is the server’s response (status code and phrase) in response to the initial HTTP GET message from your browser?</w:t>
      </w:r>
    </w:p>
    <w:p w:rsidR="00AE20B1" w:rsidRDefault="00AE20B1" w:rsidP="001A1A46">
      <w:pPr>
        <w:rPr>
          <w:rFonts w:ascii="Times New Roman PSMT" w:hAnsi="Times New Roman PSMT" w:cs="Times New Roman PSMT"/>
          <w:sz w:val="21"/>
          <w:szCs w:val="21"/>
        </w:rPr>
      </w:pPr>
      <w:r>
        <w:rPr>
          <w:rFonts w:ascii="Times New Roman PSMT" w:hAnsi="Times New Roman PSMT" w:cs="Times New Roman PSMT"/>
          <w:sz w:val="21"/>
          <w:szCs w:val="21"/>
        </w:rPr>
        <w:t xml:space="preserve">A. </w:t>
      </w:r>
      <w:r w:rsidR="00CC2DD8">
        <w:rPr>
          <w:rFonts w:ascii="Times New Roman PSMT" w:hAnsi="Times New Roman PSMT" w:cs="Times New Roman PSMT"/>
          <w:sz w:val="21"/>
          <w:szCs w:val="21"/>
        </w:rPr>
        <w:t>Status code is 401 and Response phrase is Unauthorized.</w:t>
      </w:r>
    </w:p>
    <w:p w:rsidR="00CC2DD8" w:rsidRDefault="00CC2DD8" w:rsidP="001A1A46">
      <w:pPr>
        <w:rPr>
          <w:rFonts w:ascii="Times New Roman PSMT" w:hAnsi="Times New Roman PSMT" w:cs="Times New Roman PSMT"/>
          <w:sz w:val="21"/>
          <w:szCs w:val="21"/>
        </w:rPr>
      </w:pPr>
    </w:p>
    <w:p w:rsidR="00CC2DD8" w:rsidRDefault="00CC2DD8" w:rsidP="001A1A46">
      <w:pPr>
        <w:rPr>
          <w:rFonts w:ascii="Times New Roman PSMT" w:hAnsi="Times New Roman PSMT" w:cs="Times New Roman PSMT"/>
          <w:sz w:val="21"/>
          <w:szCs w:val="21"/>
        </w:rPr>
      </w:pPr>
    </w:p>
    <w:p w:rsidR="00CC2DD8" w:rsidRPr="00CC2DD8" w:rsidRDefault="00CC2DD8" w:rsidP="001A1A46">
      <w:pPr>
        <w:rPr>
          <w:rFonts w:ascii="Times New Roman PSMT" w:hAnsi="Times New Roman PSMT" w:cs="Times New Roman PSMT"/>
          <w:sz w:val="21"/>
          <w:szCs w:val="21"/>
          <w:u w:val="single"/>
        </w:rPr>
      </w:pPr>
      <w:r w:rsidRPr="00CC2DD8">
        <w:rPr>
          <w:rFonts w:ascii="Times New Roman PSMT" w:hAnsi="Times New Roman PSMT" w:cs="Times New Roman PSMT"/>
          <w:sz w:val="21"/>
          <w:szCs w:val="21"/>
          <w:u w:val="single"/>
        </w:rPr>
        <w:t>First Server Response</w:t>
      </w:r>
    </w:p>
    <w:p w:rsidR="00CC2DD8" w:rsidRDefault="00CC2DD8" w:rsidP="001A1A46">
      <w:pPr>
        <w:rPr>
          <w:rFonts w:ascii="Times New Roman PSMT" w:hAnsi="Times New Roman PSMT" w:cs="Times New Roman PSMT"/>
          <w:sz w:val="21"/>
          <w:szCs w:val="21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0D1078A" wp14:editId="7E1B262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47A92F0E" wp14:editId="362DB73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D8" w:rsidRDefault="00CC2DD8" w:rsidP="001A1A46"/>
    <w:p w:rsidR="00AE20B1" w:rsidRDefault="00CC2DD8" w:rsidP="001A1A46">
      <w:pPr>
        <w:rPr>
          <w:rFonts w:ascii="Times New Roman PSMT" w:hAnsi="Times New Roman PSMT" w:cs="Times New Roman PSMT"/>
          <w:sz w:val="21"/>
          <w:szCs w:val="21"/>
        </w:rPr>
      </w:pPr>
      <w:r>
        <w:t xml:space="preserve">19) </w:t>
      </w:r>
      <w:r>
        <w:rPr>
          <w:rFonts w:ascii="Times New Roman PSMT" w:hAnsi="Times New Roman PSMT" w:cs="Times New Roman PSMT"/>
          <w:sz w:val="21"/>
          <w:szCs w:val="21"/>
        </w:rPr>
        <w:t>When your browser’s sends the HTTP GET message for the second time, what new field is included in the HTTP GET message?</w:t>
      </w:r>
    </w:p>
    <w:p w:rsidR="00CC2DD8" w:rsidRDefault="00CC2DD8" w:rsidP="001A1A46">
      <w:pPr>
        <w:rPr>
          <w:rFonts w:ascii="Times New Roman PSMT" w:hAnsi="Times New Roman PSMT" w:cs="Times New Roman PSMT"/>
          <w:sz w:val="21"/>
          <w:szCs w:val="21"/>
        </w:rPr>
      </w:pPr>
      <w:r>
        <w:rPr>
          <w:rFonts w:ascii="Times New Roman PSMT" w:hAnsi="Times New Roman PSMT" w:cs="Times New Roman PSMT"/>
          <w:sz w:val="21"/>
          <w:szCs w:val="21"/>
        </w:rPr>
        <w:t xml:space="preserve">A. </w:t>
      </w:r>
      <w:r w:rsidRPr="00CC2DD8">
        <w:rPr>
          <w:rFonts w:ascii="Times New Roman PSMT" w:hAnsi="Times New Roman PSMT" w:cs="Times New Roman PSMT"/>
          <w:sz w:val="21"/>
          <w:szCs w:val="21"/>
        </w:rPr>
        <w:t>Authorization: Basic d2lyZXNoYXJrLXN0dWRlbnRzOm5ldHdvcms=\r\n</w:t>
      </w:r>
    </w:p>
    <w:p w:rsidR="00CC2DD8" w:rsidRDefault="00CC2DD8" w:rsidP="001A1A46">
      <w:pPr>
        <w:rPr>
          <w:rFonts w:ascii="Times New Roman PSMT" w:hAnsi="Times New Roman PSMT" w:cs="Times New Roman PSMT"/>
          <w:sz w:val="21"/>
          <w:szCs w:val="21"/>
        </w:rPr>
      </w:pPr>
      <w:r w:rsidRPr="00CC2DD8">
        <w:rPr>
          <w:rFonts w:ascii="Times New Roman PSMT" w:hAnsi="Times New Roman PSMT" w:cs="Times New Roman PSMT"/>
          <w:sz w:val="21"/>
          <w:szCs w:val="21"/>
        </w:rPr>
        <w:t xml:space="preserve">Credentials: </w:t>
      </w:r>
      <w:proofErr w:type="spellStart"/>
      <w:r w:rsidRPr="00CC2DD8">
        <w:rPr>
          <w:rFonts w:ascii="Times New Roman PSMT" w:hAnsi="Times New Roman PSMT" w:cs="Times New Roman PSMT"/>
          <w:sz w:val="21"/>
          <w:szCs w:val="21"/>
        </w:rPr>
        <w:t>wireshark-students</w:t>
      </w:r>
      <w:proofErr w:type="gramStart"/>
      <w:r w:rsidRPr="00CC2DD8">
        <w:rPr>
          <w:rFonts w:ascii="Times New Roman PSMT" w:hAnsi="Times New Roman PSMT" w:cs="Times New Roman PSMT"/>
          <w:sz w:val="21"/>
          <w:szCs w:val="21"/>
        </w:rPr>
        <w:t>:network</w:t>
      </w:r>
      <w:proofErr w:type="spellEnd"/>
      <w:proofErr w:type="gramEnd"/>
    </w:p>
    <w:p w:rsidR="00CC2DD8" w:rsidRDefault="00CC2DD8" w:rsidP="001A1A46">
      <w:pPr>
        <w:rPr>
          <w:rFonts w:ascii="Times New Roman PSMT" w:hAnsi="Times New Roman PSMT" w:cs="Times New Roman PSMT"/>
          <w:sz w:val="21"/>
          <w:szCs w:val="21"/>
        </w:rPr>
      </w:pPr>
      <w:r>
        <w:rPr>
          <w:rFonts w:ascii="Times New Roman PSMT" w:hAnsi="Times New Roman PSMT" w:cs="Times New Roman PSMT"/>
          <w:sz w:val="21"/>
          <w:szCs w:val="21"/>
        </w:rPr>
        <w:t>\r\n</w:t>
      </w:r>
    </w:p>
    <w:p w:rsidR="00CC2DD8" w:rsidRDefault="00CC2DD8" w:rsidP="001A1A46">
      <w:pPr>
        <w:rPr>
          <w:rFonts w:ascii="Times New Roman PSMT" w:hAnsi="Times New Roman PSMT" w:cs="Times New Roman PSMT"/>
          <w:sz w:val="21"/>
          <w:szCs w:val="21"/>
        </w:rPr>
      </w:pPr>
      <w:r>
        <w:rPr>
          <w:rFonts w:ascii="Times New Roman PSMT" w:hAnsi="Times New Roman PSMT" w:cs="Times New Roman PSMT"/>
          <w:sz w:val="21"/>
          <w:szCs w:val="21"/>
        </w:rPr>
        <w:t>The above mentioned field is added in the second HTTP GET message.</w:t>
      </w:r>
    </w:p>
    <w:p w:rsidR="00CC2DD8" w:rsidRDefault="00CC2DD8" w:rsidP="001A1A46">
      <w:pPr>
        <w:rPr>
          <w:rFonts w:ascii="Times New Roman PSMT" w:hAnsi="Times New Roman PSMT" w:cs="Times New Roman PSMT"/>
          <w:sz w:val="21"/>
          <w:szCs w:val="21"/>
        </w:rPr>
      </w:pPr>
    </w:p>
    <w:p w:rsidR="00CC2DD8" w:rsidRDefault="00CC2DD8" w:rsidP="001A1A46">
      <w:pPr>
        <w:rPr>
          <w:rFonts w:ascii="Times New Roman PSMT" w:hAnsi="Times New Roman PSMT" w:cs="Times New Roman PSMT"/>
          <w:sz w:val="21"/>
          <w:szCs w:val="21"/>
          <w:u w:val="single"/>
        </w:rPr>
      </w:pPr>
      <w:r w:rsidRPr="00CC2DD8">
        <w:rPr>
          <w:rFonts w:ascii="Times New Roman PSMT" w:hAnsi="Times New Roman PSMT" w:cs="Times New Roman PSMT"/>
          <w:sz w:val="21"/>
          <w:szCs w:val="21"/>
          <w:u w:val="single"/>
        </w:rPr>
        <w:t>First Get request</w:t>
      </w:r>
    </w:p>
    <w:p w:rsidR="00CC2DD8" w:rsidRDefault="00CC2DD8" w:rsidP="001A1A46">
      <w:pPr>
        <w:rPr>
          <w:rFonts w:ascii="Times New Roman PSMT" w:hAnsi="Times New Roman PSMT" w:cs="Times New Roman PSMT"/>
          <w:sz w:val="21"/>
          <w:szCs w:val="21"/>
          <w:u w:val="single"/>
        </w:rPr>
      </w:pPr>
    </w:p>
    <w:p w:rsidR="00CC2DD8" w:rsidRDefault="00CC2DD8" w:rsidP="001A1A46">
      <w:pPr>
        <w:rPr>
          <w:rFonts w:ascii="Times New Roman PSMT" w:hAnsi="Times New Roman PSMT" w:cs="Times New Roman PSMT"/>
          <w:sz w:val="21"/>
          <w:szCs w:val="21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0DDDD90D" wp14:editId="21CE378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D8" w:rsidRPr="00CC2DD8" w:rsidRDefault="00CC2DD8" w:rsidP="001A1A46">
      <w:pPr>
        <w:rPr>
          <w:rFonts w:ascii="Times New Roman PSMT" w:hAnsi="Times New Roman PSMT" w:cs="Times New Roman PSMT"/>
          <w:sz w:val="21"/>
          <w:szCs w:val="21"/>
          <w:u w:val="single"/>
        </w:rPr>
      </w:pPr>
      <w:r>
        <w:rPr>
          <w:rFonts w:ascii="Times New Roman PSMT" w:hAnsi="Times New Roman PSMT" w:cs="Times New Roman PSMT"/>
          <w:sz w:val="21"/>
          <w:szCs w:val="21"/>
          <w:u w:val="single"/>
        </w:rPr>
        <w:t>Second</w:t>
      </w:r>
      <w:r w:rsidRPr="00CC2DD8">
        <w:rPr>
          <w:rFonts w:ascii="Times New Roman PSMT" w:hAnsi="Times New Roman PSMT" w:cs="Times New Roman PSMT"/>
          <w:sz w:val="21"/>
          <w:szCs w:val="21"/>
          <w:u w:val="single"/>
        </w:rPr>
        <w:t xml:space="preserve"> Get request</w:t>
      </w:r>
    </w:p>
    <w:p w:rsidR="00CC2DD8" w:rsidRPr="00CC2DD8" w:rsidRDefault="00CC2DD8" w:rsidP="001A1A46">
      <w:pPr>
        <w:rPr>
          <w:rFonts w:ascii="Times New Roman PSMT" w:hAnsi="Times New Roman PSMT" w:cs="Times New Roman PSMT"/>
          <w:sz w:val="21"/>
          <w:szCs w:val="21"/>
          <w:u w:val="single"/>
        </w:rPr>
      </w:pPr>
    </w:p>
    <w:p w:rsidR="00CC2DD8" w:rsidRDefault="00CC2DD8" w:rsidP="001A1A46">
      <w:pPr>
        <w:rPr>
          <w:rFonts w:ascii="Times New Roman PSMT" w:hAnsi="Times New Roman PSMT" w:cs="Times New Roman PSMT"/>
          <w:sz w:val="21"/>
          <w:szCs w:val="21"/>
        </w:rPr>
      </w:pPr>
      <w:r>
        <w:rPr>
          <w:noProof/>
          <w:lang w:val="en-IN" w:eastAsia="en-IN"/>
        </w:rPr>
        <w:drawing>
          <wp:inline distT="0" distB="0" distL="0" distR="0" wp14:anchorId="3ABAE822" wp14:editId="0A5110A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D8" w:rsidRDefault="00CC2DD8" w:rsidP="001A1A46">
      <w:pPr>
        <w:rPr>
          <w:rFonts w:ascii="Times New Roman PSMT" w:hAnsi="Times New Roman PSMT" w:cs="Times New Roman PSMT"/>
          <w:sz w:val="21"/>
          <w:szCs w:val="21"/>
        </w:rPr>
      </w:pPr>
    </w:p>
    <w:p w:rsidR="00CC2DD8" w:rsidRDefault="00CC2DD8" w:rsidP="001A1A46"/>
    <w:p w:rsidR="00F741ED" w:rsidRDefault="00F741ED" w:rsidP="001A1A46"/>
    <w:p w:rsidR="00F741ED" w:rsidRDefault="00F741ED" w:rsidP="001A1A46"/>
    <w:p w:rsidR="00F741ED" w:rsidRPr="00F741ED" w:rsidRDefault="00F741ED" w:rsidP="001A1A46">
      <w:pPr>
        <w:rPr>
          <w:lang w:val="en-IN"/>
        </w:rPr>
      </w:pPr>
    </w:p>
    <w:p w:rsidR="004165C0" w:rsidRPr="00F741ED" w:rsidRDefault="004165C0" w:rsidP="001A1A46">
      <w:pPr>
        <w:rPr>
          <w:lang w:val="en-IN"/>
        </w:rPr>
      </w:pPr>
    </w:p>
    <w:sectPr w:rsidR="004165C0" w:rsidRPr="00F741ED" w:rsidSect="001A1A46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 MT">
    <w:altName w:val="Arial"/>
    <w:panose1 w:val="00000000000000000000"/>
    <w:charset w:val="4D"/>
    <w:family w:val="swiss"/>
    <w:notTrueType/>
    <w:pitch w:val="default"/>
    <w:sig w:usb0="00000003" w:usb1="00000000" w:usb2="00000000" w:usb3="00000000" w:csb0="00000001" w:csb1="00000000"/>
  </w:font>
  <w:font w:name="Times New Roman PSMT">
    <w:altName w:val="Times New Roman PSMT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BE5F9C"/>
    <w:multiLevelType w:val="hybridMultilevel"/>
    <w:tmpl w:val="42D2E24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1" w15:restartNumberingAfterBreak="0">
    <w:nsid w:val="14954929"/>
    <w:multiLevelType w:val="hybridMultilevel"/>
    <w:tmpl w:val="42D2E24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2" w15:restartNumberingAfterBreak="0">
    <w:nsid w:val="230F272C"/>
    <w:multiLevelType w:val="hybridMultilevel"/>
    <w:tmpl w:val="42D2E24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3" w15:restartNumberingAfterBreak="0">
    <w:nsid w:val="240D3131"/>
    <w:multiLevelType w:val="hybridMultilevel"/>
    <w:tmpl w:val="42D2E24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4" w15:restartNumberingAfterBreak="0">
    <w:nsid w:val="246D2EB4"/>
    <w:multiLevelType w:val="hybridMultilevel"/>
    <w:tmpl w:val="42D2E24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5" w15:restartNumberingAfterBreak="0">
    <w:nsid w:val="24725679"/>
    <w:multiLevelType w:val="hybridMultilevel"/>
    <w:tmpl w:val="2440FC96"/>
    <w:lvl w:ilvl="0" w:tplc="C99A92AA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46135F"/>
    <w:multiLevelType w:val="hybridMultilevel"/>
    <w:tmpl w:val="42D2E24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7" w15:restartNumberingAfterBreak="0">
    <w:nsid w:val="379933B8"/>
    <w:multiLevelType w:val="hybridMultilevel"/>
    <w:tmpl w:val="42D2E24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8" w15:restartNumberingAfterBreak="0">
    <w:nsid w:val="3E1623C9"/>
    <w:multiLevelType w:val="hybridMultilevel"/>
    <w:tmpl w:val="9F4EEEB2"/>
    <w:lvl w:ilvl="0" w:tplc="0B7E3264">
      <w:start w:val="1"/>
      <w:numFmt w:val="upperLetter"/>
      <w:lvlText w:val="%1."/>
      <w:lvlJc w:val="left"/>
      <w:pPr>
        <w:ind w:left="4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28" w:hanging="360"/>
      </w:pPr>
    </w:lvl>
    <w:lvl w:ilvl="2" w:tplc="4009001B" w:tentative="1">
      <w:start w:val="1"/>
      <w:numFmt w:val="lowerRoman"/>
      <w:lvlText w:val="%3."/>
      <w:lvlJc w:val="right"/>
      <w:pPr>
        <w:ind w:left="1848" w:hanging="180"/>
      </w:pPr>
    </w:lvl>
    <w:lvl w:ilvl="3" w:tplc="4009000F" w:tentative="1">
      <w:start w:val="1"/>
      <w:numFmt w:val="decimal"/>
      <w:lvlText w:val="%4."/>
      <w:lvlJc w:val="left"/>
      <w:pPr>
        <w:ind w:left="2568" w:hanging="360"/>
      </w:pPr>
    </w:lvl>
    <w:lvl w:ilvl="4" w:tplc="40090019" w:tentative="1">
      <w:start w:val="1"/>
      <w:numFmt w:val="lowerLetter"/>
      <w:lvlText w:val="%5."/>
      <w:lvlJc w:val="left"/>
      <w:pPr>
        <w:ind w:left="3288" w:hanging="360"/>
      </w:pPr>
    </w:lvl>
    <w:lvl w:ilvl="5" w:tplc="4009001B" w:tentative="1">
      <w:start w:val="1"/>
      <w:numFmt w:val="lowerRoman"/>
      <w:lvlText w:val="%6."/>
      <w:lvlJc w:val="right"/>
      <w:pPr>
        <w:ind w:left="4008" w:hanging="180"/>
      </w:pPr>
    </w:lvl>
    <w:lvl w:ilvl="6" w:tplc="4009000F" w:tentative="1">
      <w:start w:val="1"/>
      <w:numFmt w:val="decimal"/>
      <w:lvlText w:val="%7."/>
      <w:lvlJc w:val="left"/>
      <w:pPr>
        <w:ind w:left="4728" w:hanging="360"/>
      </w:pPr>
    </w:lvl>
    <w:lvl w:ilvl="7" w:tplc="40090019" w:tentative="1">
      <w:start w:val="1"/>
      <w:numFmt w:val="lowerLetter"/>
      <w:lvlText w:val="%8."/>
      <w:lvlJc w:val="left"/>
      <w:pPr>
        <w:ind w:left="5448" w:hanging="360"/>
      </w:pPr>
    </w:lvl>
    <w:lvl w:ilvl="8" w:tplc="40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9" w15:restartNumberingAfterBreak="0">
    <w:nsid w:val="4EBB3056"/>
    <w:multiLevelType w:val="hybridMultilevel"/>
    <w:tmpl w:val="42D2E24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10" w15:restartNumberingAfterBreak="0">
    <w:nsid w:val="5A9D7CFA"/>
    <w:multiLevelType w:val="hybridMultilevel"/>
    <w:tmpl w:val="EC5C26CA"/>
    <w:lvl w:ilvl="0" w:tplc="1D081F5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B8D6DC0"/>
    <w:multiLevelType w:val="hybridMultilevel"/>
    <w:tmpl w:val="42D2E24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abstractNum w:abstractNumId="12" w15:restartNumberingAfterBreak="0">
    <w:nsid w:val="62A06BF0"/>
    <w:multiLevelType w:val="hybridMultilevel"/>
    <w:tmpl w:val="C8CA9A0C"/>
    <w:lvl w:ilvl="0" w:tplc="18E8DFA8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56A4DC9"/>
    <w:multiLevelType w:val="hybridMultilevel"/>
    <w:tmpl w:val="4D4E2692"/>
    <w:lvl w:ilvl="0" w:tplc="E93E82E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20090B"/>
    <w:multiLevelType w:val="hybridMultilevel"/>
    <w:tmpl w:val="05E6823A"/>
    <w:lvl w:ilvl="0" w:tplc="BFA8362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F651D54"/>
    <w:multiLevelType w:val="hybridMultilevel"/>
    <w:tmpl w:val="42D2E24A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>
        <w:rFonts w:cs="Times New Roman"/>
      </w:rPr>
    </w:lvl>
  </w:abstractNum>
  <w:num w:numId="1">
    <w:abstractNumId w:val="0"/>
  </w:num>
  <w:num w:numId="2">
    <w:abstractNumId w:val="1"/>
  </w:num>
  <w:num w:numId="3">
    <w:abstractNumId w:val="7"/>
  </w:num>
  <w:num w:numId="4">
    <w:abstractNumId w:val="6"/>
  </w:num>
  <w:num w:numId="5">
    <w:abstractNumId w:val="2"/>
  </w:num>
  <w:num w:numId="6">
    <w:abstractNumId w:val="3"/>
  </w:num>
  <w:num w:numId="7">
    <w:abstractNumId w:val="4"/>
  </w:num>
  <w:num w:numId="8">
    <w:abstractNumId w:val="12"/>
  </w:num>
  <w:num w:numId="9">
    <w:abstractNumId w:val="10"/>
  </w:num>
  <w:num w:numId="10">
    <w:abstractNumId w:val="14"/>
  </w:num>
  <w:num w:numId="11">
    <w:abstractNumId w:val="13"/>
  </w:num>
  <w:num w:numId="12">
    <w:abstractNumId w:val="5"/>
  </w:num>
  <w:num w:numId="13">
    <w:abstractNumId w:val="15"/>
  </w:num>
  <w:num w:numId="14">
    <w:abstractNumId w:val="8"/>
  </w:num>
  <w:num w:numId="15">
    <w:abstractNumId w:val="9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7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0D9C"/>
    <w:rsid w:val="001A1A46"/>
    <w:rsid w:val="003E4EAC"/>
    <w:rsid w:val="004165C0"/>
    <w:rsid w:val="004D4368"/>
    <w:rsid w:val="006E746C"/>
    <w:rsid w:val="00760D9C"/>
    <w:rsid w:val="00AA17FF"/>
    <w:rsid w:val="00AE20B1"/>
    <w:rsid w:val="00BC3076"/>
    <w:rsid w:val="00C66438"/>
    <w:rsid w:val="00CC2DD8"/>
    <w:rsid w:val="00E263AD"/>
    <w:rsid w:val="00F741ED"/>
    <w:rsid w:val="00F76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3375E6F-5C97-4EF6-93BA-AB090C851D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5B9BD5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5B9BD5" w:themeColor="accent1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Default">
    <w:name w:val="Default"/>
    <w:uiPriority w:val="99"/>
    <w:rsid w:val="00760D9C"/>
    <w:pPr>
      <w:widowControl w:val="0"/>
      <w:autoSpaceDE w:val="0"/>
      <w:autoSpaceDN w:val="0"/>
      <w:adjustRightInd w:val="0"/>
    </w:pPr>
    <w:rPr>
      <w:rFonts w:ascii="Arial MT" w:eastAsia="Times New Roman" w:hAnsi="Arial MT" w:cs="Arial MT"/>
      <w:color w:val="000000"/>
      <w:sz w:val="24"/>
      <w:szCs w:val="24"/>
    </w:rPr>
  </w:style>
  <w:style w:type="paragraph" w:customStyle="1" w:styleId="CM13">
    <w:name w:val="CM13"/>
    <w:basedOn w:val="Default"/>
    <w:next w:val="Default"/>
    <w:uiPriority w:val="99"/>
    <w:rsid w:val="00BC3076"/>
    <w:rPr>
      <w:rFonts w:cs="Times New Roman"/>
      <w:color w:val="auto"/>
    </w:rPr>
  </w:style>
  <w:style w:type="paragraph" w:styleId="NoSpacing">
    <w:name w:val="No Spacing"/>
    <w:uiPriority w:val="1"/>
    <w:qFormat/>
    <w:rsid w:val="00E263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avana%20Krishna%20C\AppData\Roaming\Microsoft\Templates\Single%20spaced%20(blank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Single spaced (blank)</Template>
  <TotalTime>151</TotalTime>
  <Pages>1</Pages>
  <Words>676</Words>
  <Characters>3859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pavana krishna chunduru</dc:creator>
  <cp:keywords/>
  <dc:description/>
  <cp:lastModifiedBy>pavana krishna chunduru</cp:lastModifiedBy>
  <cp:revision>7</cp:revision>
  <dcterms:created xsi:type="dcterms:W3CDTF">2015-09-27T20:21:00Z</dcterms:created>
  <dcterms:modified xsi:type="dcterms:W3CDTF">2015-09-29T00:48:00Z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TC027869999991</vt:lpwstr>
  </property>
</Properties>
</file>